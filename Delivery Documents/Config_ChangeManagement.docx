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50C06" w14:textId="77777777" w:rsidR="005D5DDB" w:rsidRDefault="005D5DDB" w:rsidP="00C03E56">
      <w:pPr>
        <w:jc w:val="center"/>
        <w:rPr>
          <w:rFonts w:ascii="Arial" w:hAnsi="Arial"/>
          <w:b/>
          <w:sz w:val="36"/>
        </w:rPr>
      </w:pPr>
      <w:r w:rsidRPr="005D5DDB">
        <w:rPr>
          <w:rFonts w:ascii="Arial" w:hAnsi="Arial"/>
          <w:b/>
          <w:sz w:val="36"/>
        </w:rPr>
        <w:t xml:space="preserve">Social Interest E-Club </w:t>
      </w:r>
    </w:p>
    <w:p w14:paraId="27A0449E" w14:textId="7EE65418" w:rsidR="00CF3857" w:rsidRDefault="00C03E56" w:rsidP="00C03E56">
      <w:pPr>
        <w:jc w:val="center"/>
        <w:rPr>
          <w:rFonts w:ascii="Arial" w:hAnsi="Arial"/>
          <w:b/>
          <w:sz w:val="36"/>
        </w:rPr>
      </w:pPr>
      <w:r w:rsidRPr="00C03E56">
        <w:rPr>
          <w:rFonts w:ascii="Arial" w:hAnsi="Arial"/>
          <w:b/>
          <w:sz w:val="36"/>
        </w:rPr>
        <w:t>Configuration and Change Management Report</w:t>
      </w:r>
    </w:p>
    <w:p w14:paraId="4A753432" w14:textId="77777777" w:rsidR="00C03E56" w:rsidRDefault="00C03E56" w:rsidP="00CF3857"/>
    <w:p w14:paraId="3E44370C" w14:textId="77777777" w:rsidR="00617192" w:rsidRDefault="00617192">
      <w:pPr>
        <w:pStyle w:val="Balk1"/>
      </w:pPr>
      <w:bookmarkStart w:id="0" w:name="_Toc524312826"/>
      <w:bookmarkStart w:id="1" w:name="_Toc20734058"/>
      <w:bookmarkStart w:id="2" w:name="_Toc447095880"/>
      <w:bookmarkStart w:id="3" w:name="_Toc456598586"/>
      <w:bookmarkStart w:id="4" w:name="_Toc456600917"/>
      <w:r>
        <w:t>Introduction</w:t>
      </w:r>
      <w:bookmarkEnd w:id="0"/>
      <w:bookmarkEnd w:id="1"/>
    </w:p>
    <w:p w14:paraId="504C0C16" w14:textId="77777777" w:rsidR="001A2507" w:rsidRDefault="00B84C3F" w:rsidP="001A2507">
      <w:pPr>
        <w:pStyle w:val="InfoBlue"/>
        <w:ind w:firstLine="360"/>
        <w:rPr>
          <w:color w:val="auto"/>
        </w:rPr>
      </w:pPr>
      <w:r w:rsidRPr="00B84C3F">
        <w:rPr>
          <w:color w:val="auto"/>
        </w:rPr>
        <w:t xml:space="preserve">In this document we explain fundamentals of the </w:t>
      </w:r>
      <w:r>
        <w:rPr>
          <w:color w:val="auto"/>
        </w:rPr>
        <w:t xml:space="preserve">configuration and </w:t>
      </w:r>
      <w:r w:rsidRPr="00B84C3F">
        <w:rPr>
          <w:color w:val="auto"/>
        </w:rPr>
        <w:t>change requests</w:t>
      </w:r>
      <w:r>
        <w:rPr>
          <w:color w:val="auto"/>
        </w:rPr>
        <w:t xml:space="preserve"> as it stated with a report template format. I</w:t>
      </w:r>
      <w:r w:rsidRPr="00B84C3F">
        <w:rPr>
          <w:color w:val="auto"/>
        </w:rPr>
        <w:t>t involves the process of controlling the change</w:t>
      </w:r>
      <w:r>
        <w:rPr>
          <w:color w:val="auto"/>
        </w:rPr>
        <w:t>s</w:t>
      </w:r>
      <w:r w:rsidRPr="00B84C3F">
        <w:rPr>
          <w:color w:val="auto"/>
        </w:rPr>
        <w:t xml:space="preserve"> </w:t>
      </w:r>
      <w:r>
        <w:rPr>
          <w:color w:val="auto"/>
        </w:rPr>
        <w:t xml:space="preserve">that are </w:t>
      </w:r>
      <w:r w:rsidRPr="00B84C3F">
        <w:rPr>
          <w:color w:val="auto"/>
        </w:rPr>
        <w:t xml:space="preserve">made to correct errors recording and reporting </w:t>
      </w:r>
      <w:r>
        <w:rPr>
          <w:color w:val="auto"/>
        </w:rPr>
        <w:t>with the</w:t>
      </w:r>
      <w:r w:rsidRPr="00B84C3F">
        <w:rPr>
          <w:color w:val="auto"/>
        </w:rPr>
        <w:t xml:space="preserve"> change requests and verifying the completeness and correctness </w:t>
      </w:r>
      <w:r>
        <w:rPr>
          <w:color w:val="auto"/>
        </w:rPr>
        <w:t>of the program</w:t>
      </w:r>
      <w:r w:rsidRPr="00B84C3F">
        <w:rPr>
          <w:color w:val="auto"/>
        </w:rPr>
        <w:t>.</w:t>
      </w:r>
      <w:r w:rsidR="00172095">
        <w:rPr>
          <w:color w:val="auto"/>
        </w:rPr>
        <w:t xml:space="preserve"> </w:t>
      </w:r>
    </w:p>
    <w:p w14:paraId="5A0098BB" w14:textId="35C8DD70" w:rsidR="00617192" w:rsidRDefault="00172095" w:rsidP="00EE687D">
      <w:pPr>
        <w:ind w:left="360"/>
      </w:pPr>
      <w:r w:rsidRPr="00172095">
        <w:t>Configuration is the way components are arranged to make up the computer system. Configuration consists of both hardware and software components</w:t>
      </w:r>
      <w:r>
        <w:t xml:space="preserve"> and it</w:t>
      </w:r>
      <w:r w:rsidRPr="00172095">
        <w:t xml:space="preserve"> thereof as set forth in technical documentation and ultimately achieved in a product.</w:t>
      </w:r>
      <w:r>
        <w:t xml:space="preserve"> Therefor </w:t>
      </w:r>
      <w:r w:rsidRPr="00172095">
        <w:t>"Configuration Management" is a technique for managing the development, manufacturing, and maintenance of configuration items that provides a technical and administrative structure</w:t>
      </w:r>
      <w:r>
        <w:t xml:space="preserve"> of the system.</w:t>
      </w:r>
      <w:r w:rsidR="00EE687D">
        <w:t xml:space="preserve"> </w:t>
      </w:r>
      <w:r w:rsidR="00EE687D" w:rsidRPr="007C28DB">
        <w:t>Configuration management enables the construction of a system, subsystem, or configuration item in a systematic manner.</w:t>
      </w:r>
    </w:p>
    <w:p w14:paraId="1451D937" w14:textId="6045EBD1" w:rsidR="001A2507" w:rsidRDefault="001A2507" w:rsidP="004D74AB">
      <w:pPr>
        <w:pStyle w:val="GvdeMetni"/>
        <w:ind w:left="360" w:firstLine="360"/>
      </w:pPr>
      <w:r>
        <w:t xml:space="preserve">About changes, software systems, programs are always in need for changes to fix the problems, </w:t>
      </w:r>
      <w:proofErr w:type="gramStart"/>
      <w:r>
        <w:t>errors</w:t>
      </w:r>
      <w:proofErr w:type="gramEnd"/>
      <w:r>
        <w:t xml:space="preserve"> and the bugs of the system. Especially in the development stage of the</w:t>
      </w:r>
      <w:r w:rsidR="001A5E22">
        <w:t xml:space="preserve"> project</w:t>
      </w:r>
      <w:r>
        <w:t xml:space="preserve">. </w:t>
      </w:r>
      <w:r w:rsidR="004D74AB">
        <w:t xml:space="preserve">For this reason, systems must be suitable for the changes in the future and in the current problems. Furthermore, </w:t>
      </w:r>
      <w:r w:rsidR="004D74AB" w:rsidRPr="004D74AB">
        <w:t>it is necessary</w:t>
      </w:r>
      <w:r w:rsidR="004D74AB">
        <w:t xml:space="preserve"> for a system</w:t>
      </w:r>
      <w:r w:rsidR="004D74AB" w:rsidRPr="004D74AB">
        <w:t xml:space="preserve"> to be prepared for new features and changes in terms of innovations that should be added </w:t>
      </w:r>
      <w:r w:rsidR="004D74AB">
        <w:t>in the future.</w:t>
      </w:r>
    </w:p>
    <w:p w14:paraId="104E9973" w14:textId="77777777" w:rsidR="004D74AB" w:rsidRPr="001A2507" w:rsidRDefault="004D74AB" w:rsidP="004D74AB">
      <w:pPr>
        <w:pStyle w:val="GvdeMetni"/>
        <w:ind w:left="360" w:firstLine="360"/>
      </w:pPr>
    </w:p>
    <w:p w14:paraId="63F021D0" w14:textId="468FD005" w:rsidR="00617192" w:rsidRDefault="00617192" w:rsidP="00466E89">
      <w:pPr>
        <w:pStyle w:val="Balk1"/>
      </w:pPr>
      <w:bookmarkStart w:id="5" w:name="_Toc524312837"/>
      <w:bookmarkStart w:id="6" w:name="_Toc20734060"/>
      <w:r>
        <w:t>P</w:t>
      </w:r>
      <w:bookmarkEnd w:id="5"/>
      <w:bookmarkEnd w:id="6"/>
      <w:r w:rsidR="00C03E56">
        <w:t>urpose</w:t>
      </w:r>
    </w:p>
    <w:p w14:paraId="2EDF9252" w14:textId="7FE470D7" w:rsidR="00CA0855" w:rsidRDefault="00B52BD8" w:rsidP="00B52BD8">
      <w:pPr>
        <w:pStyle w:val="GvdeMetni"/>
        <w:ind w:left="360" w:firstLine="360"/>
      </w:pPr>
      <w:r>
        <w:t xml:space="preserve">The purpose of this report is to archive and document how the configuration and change management issues were or will be handled by our project group during the whole development of the project itself. First off, we started with choosing to use “GitHub” for controlling and managing the progress of the project by each member of the group. Through this site, we </w:t>
      </w:r>
      <w:proofErr w:type="gramStart"/>
      <w:r>
        <w:t>are able to</w:t>
      </w:r>
      <w:proofErr w:type="gramEnd"/>
      <w:r>
        <w:t xml:space="preserve"> share our coding progress with each other by pushing it to our own shared group repository. Also, other developers can view other developers’ version of the code in the repository very easily. For this usability reasons, GitHub was the first choice for this project. Apart from GitHub, messaging with developers and working together throughout this development process creates better working space for this project since information about the project can be communicated thoroughly.</w:t>
      </w:r>
    </w:p>
    <w:p w14:paraId="79C9D7AC" w14:textId="77777777" w:rsidR="00B52BD8" w:rsidRPr="00CA0855" w:rsidRDefault="00B52BD8" w:rsidP="00B52BD8">
      <w:pPr>
        <w:pStyle w:val="GvdeMetni"/>
        <w:ind w:left="360" w:firstLine="360"/>
      </w:pPr>
    </w:p>
    <w:p w14:paraId="6279D2AF" w14:textId="66FD599A" w:rsidR="00617192" w:rsidRDefault="00C03E56" w:rsidP="00C03E56">
      <w:pPr>
        <w:pStyle w:val="Balk1"/>
      </w:pPr>
      <w:bookmarkStart w:id="7" w:name="_Toc524312847"/>
      <w:bookmarkStart w:id="8" w:name="_Toc20734070"/>
      <w:r w:rsidRPr="00C03E56">
        <w:t>Configuration and Change Management Specifications</w:t>
      </w:r>
    </w:p>
    <w:p w14:paraId="2063481B" w14:textId="27963824" w:rsidR="00CA0855" w:rsidRDefault="00CA0855" w:rsidP="00AA7DD8">
      <w:pPr>
        <w:jc w:val="center"/>
      </w:pPr>
      <w:r>
        <w:rPr>
          <w:noProof/>
        </w:rPr>
        <w:drawing>
          <wp:inline distT="0" distB="0" distL="0" distR="0" wp14:anchorId="0A8C844F" wp14:editId="49AAE702">
            <wp:extent cx="4853940" cy="1956096"/>
            <wp:effectExtent l="0" t="0" r="3810" b="6350"/>
            <wp:docPr id="1" name="Resim 1" descr="6.5 Configuration Management | N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5 Configuration Management | NAS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7358" cy="1969563"/>
                    </a:xfrm>
                    <a:prstGeom prst="rect">
                      <a:avLst/>
                    </a:prstGeom>
                    <a:noFill/>
                    <a:ln>
                      <a:noFill/>
                    </a:ln>
                  </pic:spPr>
                </pic:pic>
              </a:graphicData>
            </a:graphic>
          </wp:inline>
        </w:drawing>
      </w:r>
    </w:p>
    <w:p w14:paraId="74CA5D70" w14:textId="77777777" w:rsidR="00370897" w:rsidRPr="00370897" w:rsidRDefault="00370897" w:rsidP="00370897"/>
    <w:p w14:paraId="0533DFDA" w14:textId="16781BE3" w:rsidR="00AA7DD8" w:rsidRDefault="00EE4849" w:rsidP="005123DD">
      <w:pPr>
        <w:ind w:firstLine="720"/>
      </w:pPr>
      <w:r w:rsidRPr="00EE4849">
        <w:t xml:space="preserve">The process of maintaining computer systems, servers, and software in a desired, consistent </w:t>
      </w:r>
      <w:r>
        <w:t xml:space="preserve">working </w:t>
      </w:r>
      <w:r w:rsidRPr="00EE4849">
        <w:t>state is known as configuration management</w:t>
      </w:r>
      <w:r>
        <w:t xml:space="preserve"> </w:t>
      </w:r>
      <w:r w:rsidRPr="00EE4849">
        <w:t>is a</w:t>
      </w:r>
      <w:r>
        <w:t xml:space="preserve">lso a </w:t>
      </w:r>
      <w:r w:rsidRPr="00EE4849">
        <w:t>major component of change managemen</w:t>
      </w:r>
      <w:r>
        <w:t xml:space="preserve">t here. Change management </w:t>
      </w:r>
      <w:r w:rsidRPr="00EE4849">
        <w:t xml:space="preserve">is the </w:t>
      </w:r>
      <w:r>
        <w:t>action</w:t>
      </w:r>
      <w:r w:rsidRPr="00EE4849">
        <w:t xml:space="preserve"> of</w:t>
      </w:r>
      <w:r>
        <w:t xml:space="preserve"> choosing </w:t>
      </w:r>
      <w:r w:rsidRPr="00EE4849">
        <w:t xml:space="preserve">which changes </w:t>
      </w:r>
      <w:r w:rsidR="001A5E22">
        <w:t>to request</w:t>
      </w:r>
      <w:r w:rsidRPr="00EE4849">
        <w:t xml:space="preserve">, which to allow, and which to </w:t>
      </w:r>
      <w:r w:rsidR="001A5E22">
        <w:t>choose</w:t>
      </w:r>
      <w:r w:rsidRPr="00EE4849">
        <w:t xml:space="preserve">, according to project criteria such as </w:t>
      </w:r>
      <w:r w:rsidR="001A5E22">
        <w:t xml:space="preserve">its </w:t>
      </w:r>
      <w:r w:rsidRPr="00EE4849">
        <w:t>schedule</w:t>
      </w:r>
      <w:r>
        <w:t>,</w:t>
      </w:r>
      <w:r w:rsidRPr="00EE4849">
        <w:t xml:space="preserve"> cost</w:t>
      </w:r>
      <w:r>
        <w:t xml:space="preserve"> etc. between hundreds of changes that could be applied in the project. </w:t>
      </w:r>
    </w:p>
    <w:p w14:paraId="6F150CD4" w14:textId="321F53F6" w:rsidR="005123DD" w:rsidRDefault="00EF3394" w:rsidP="00AA7DD8">
      <w:pPr>
        <w:ind w:firstLine="720"/>
      </w:pPr>
      <w:r>
        <w:lastRenderedPageBreak/>
        <w:t>Both</w:t>
      </w:r>
      <w:r w:rsidR="00EE4849">
        <w:t xml:space="preserve"> managements </w:t>
      </w:r>
      <w:r w:rsidR="002D59E0">
        <w:t>m</w:t>
      </w:r>
      <w:r w:rsidR="002D59E0" w:rsidRPr="002D59E0">
        <w:t>aintain a consistent set of work products as they evolve</w:t>
      </w:r>
      <w:r w:rsidR="00EE4849">
        <w:t xml:space="preserve"> to the version that is </w:t>
      </w:r>
      <w:r>
        <w:t>planned</w:t>
      </w:r>
      <w:r w:rsidR="002D59E0">
        <w:t xml:space="preserve"> for the project</w:t>
      </w:r>
      <w:r>
        <w:t xml:space="preserve"> in the end. </w:t>
      </w:r>
      <w:r w:rsidR="005123DD">
        <w:t xml:space="preserve">Three main phases of the system developing life </w:t>
      </w:r>
      <w:proofErr w:type="gramStart"/>
      <w:r w:rsidR="005123DD">
        <w:t>cycle(</w:t>
      </w:r>
      <w:proofErr w:type="gramEnd"/>
      <w:r w:rsidR="005123DD">
        <w:t xml:space="preserve">SDLC) </w:t>
      </w:r>
      <w:r w:rsidR="005123DD" w:rsidRPr="005123DD">
        <w:t>applied for this project were implemented as follows</w:t>
      </w:r>
      <w:r w:rsidR="005123DD">
        <w:t>:</w:t>
      </w:r>
    </w:p>
    <w:p w14:paraId="0E240285" w14:textId="77777777" w:rsidR="005123DD" w:rsidRDefault="005123DD" w:rsidP="005123DD">
      <w:pPr>
        <w:ind w:firstLine="720"/>
      </w:pPr>
    </w:p>
    <w:p w14:paraId="3AA37ECC" w14:textId="4A350531" w:rsidR="00EF3394" w:rsidRPr="005123DD" w:rsidRDefault="00EF3394" w:rsidP="005123DD">
      <w:pPr>
        <w:rPr>
          <w:b/>
          <w:bCs/>
        </w:rPr>
      </w:pPr>
      <w:r w:rsidRPr="005123DD">
        <w:rPr>
          <w:b/>
          <w:bCs/>
        </w:rPr>
        <w:t>Development Phase:</w:t>
      </w:r>
    </w:p>
    <w:p w14:paraId="72ADC2A7" w14:textId="0A67D439" w:rsidR="00370897" w:rsidRDefault="00EF3394" w:rsidP="00AA7DD8">
      <w:pPr>
        <w:ind w:firstLine="720"/>
      </w:pPr>
      <w:r>
        <w:t>In this phase, changes, especially the major changes, that should be take place in the project</w:t>
      </w:r>
      <w:r w:rsidR="00AA7DD8">
        <w:t>,</w:t>
      </w:r>
      <w:r>
        <w:t xml:space="preserve"> cannot</w:t>
      </w:r>
      <w:r w:rsidR="00EE4849">
        <w:t xml:space="preserve"> be </w:t>
      </w:r>
      <w:r>
        <w:t>decided</w:t>
      </w:r>
      <w:r w:rsidR="00EE4849">
        <w:t xml:space="preserve"> by only one person in the </w:t>
      </w:r>
      <w:r>
        <w:t>group</w:t>
      </w:r>
      <w:r w:rsidR="00EE4849">
        <w:t xml:space="preserve"> since it is a teamwork </w:t>
      </w:r>
      <w:r>
        <w:t>project</w:t>
      </w:r>
      <w:r w:rsidR="00AA7DD8">
        <w:t>. For our project, Team have done the plans about the software configurations at this phase. We made sure that</w:t>
      </w:r>
      <w:r w:rsidR="00EE4849">
        <w:t xml:space="preserve"> </w:t>
      </w:r>
      <w:r w:rsidR="00AA7DD8">
        <w:t>all these changes</w:t>
      </w:r>
      <w:r w:rsidR="00EE4849">
        <w:t xml:space="preserve"> discussed with </w:t>
      </w:r>
      <w:r>
        <w:t>all</w:t>
      </w:r>
      <w:r w:rsidR="00EE4849">
        <w:t xml:space="preserve"> </w:t>
      </w:r>
      <w:r>
        <w:t xml:space="preserve">the </w:t>
      </w:r>
      <w:r w:rsidR="00EE4849">
        <w:t>members</w:t>
      </w:r>
      <w:r>
        <w:t xml:space="preserve"> to choose the best and most effective </w:t>
      </w:r>
      <w:r w:rsidR="00AA7DD8">
        <w:t>one</w:t>
      </w:r>
      <w:r>
        <w:t>s for the project in every way.</w:t>
      </w:r>
      <w:r w:rsidR="00245C03">
        <w:t xml:space="preserve"> </w:t>
      </w:r>
      <w:proofErr w:type="gramStart"/>
      <w:r w:rsidR="00245C03">
        <w:t>(</w:t>
      </w:r>
      <w:r>
        <w:t xml:space="preserve"> </w:t>
      </w:r>
      <w:r w:rsidR="00245C03">
        <w:t>Choosing</w:t>
      </w:r>
      <w:proofErr w:type="gramEnd"/>
      <w:r w:rsidR="00245C03">
        <w:t xml:space="preserve">  main server system vs program language)</w:t>
      </w:r>
    </w:p>
    <w:p w14:paraId="15208E19" w14:textId="0052BE54" w:rsidR="00EF3394" w:rsidRDefault="00EF3394" w:rsidP="00EF3394"/>
    <w:p w14:paraId="035CEAC0" w14:textId="5DD2E299" w:rsidR="00EF3394" w:rsidRPr="005123DD" w:rsidRDefault="00EF3394" w:rsidP="00EF3394">
      <w:pPr>
        <w:rPr>
          <w:b/>
          <w:bCs/>
        </w:rPr>
      </w:pPr>
      <w:r w:rsidRPr="005123DD">
        <w:rPr>
          <w:b/>
          <w:bCs/>
        </w:rPr>
        <w:t>System Testing Phase:</w:t>
      </w:r>
    </w:p>
    <w:p w14:paraId="3B47DBE6" w14:textId="35591B16" w:rsidR="00245C03" w:rsidRDefault="00EF3394" w:rsidP="00EF3394">
      <w:r>
        <w:tab/>
      </w:r>
      <w:r w:rsidR="00245C03" w:rsidRPr="00245C03">
        <w:t>In this phase, a version of the system that is wanted to be tested by the developers gets tested to see the possible issues that can come to the surface while running it. These system tests are the most important part of change management considering that the results of the tests are the big decision-maker for the changes that we should make in our project. Results of the tests get analyzed by the tester of the group and all the other members of the project team used these to draw a better path. This path is drawn with the changes that are going to be applied to the project to make it the version we planned for the release. Every change approved by the project manager of our team ultimately. For example, we started writing the code using MySQL for the database system but then after the tests and the meetings we had as a group, we decided to change the database system to PostgreSQL. PostgreSQL has so many better options for java spring writing and more efficient with comparing it to MySQL and all the other database system we knew.</w:t>
      </w:r>
      <w:r w:rsidR="00A329BC">
        <w:t xml:space="preserve"> </w:t>
      </w:r>
      <w:r w:rsidR="00A329BC" w:rsidRPr="00A329BC">
        <w:rPr>
          <w:color w:val="FF0000"/>
        </w:rPr>
        <w:t xml:space="preserve">Also, </w:t>
      </w:r>
      <w:r w:rsidR="00A329BC">
        <w:rPr>
          <w:color w:val="FF0000"/>
        </w:rPr>
        <w:t xml:space="preserve">we needed to make changes on spring framework’s security part since it was causing errors for us as the result of the tests. After changing and allowing things on http, errors are </w:t>
      </w:r>
      <w:r w:rsidR="00F75D5F">
        <w:rPr>
          <w:color w:val="FF0000"/>
        </w:rPr>
        <w:t>gone,</w:t>
      </w:r>
      <w:r w:rsidR="00A329BC">
        <w:rPr>
          <w:color w:val="FF0000"/>
        </w:rPr>
        <w:t xml:space="preserve"> and our program ran correctly as we wanted it. This shows that we make decisions </w:t>
      </w:r>
      <w:r w:rsidR="00F75D5F">
        <w:rPr>
          <w:color w:val="FF0000"/>
        </w:rPr>
        <w:t>about</w:t>
      </w:r>
      <w:r w:rsidR="00A329BC">
        <w:rPr>
          <w:color w:val="FF0000"/>
        </w:rPr>
        <w:t xml:space="preserve"> the next move </w:t>
      </w:r>
      <w:r w:rsidR="00F75D5F">
        <w:rPr>
          <w:color w:val="FF0000"/>
        </w:rPr>
        <w:t xml:space="preserve">with the results of the tests we ran on the code. </w:t>
      </w:r>
    </w:p>
    <w:p w14:paraId="30F43BBF" w14:textId="0D1A02E0" w:rsidR="00245C03" w:rsidRDefault="00245C03" w:rsidP="00EF3394"/>
    <w:p w14:paraId="07B14112" w14:textId="196333F0" w:rsidR="008F102D" w:rsidRDefault="009649D1" w:rsidP="00EF3394">
      <w:r>
        <w:rPr>
          <w:noProof/>
        </w:rPr>
        <w:drawing>
          <wp:anchor distT="0" distB="0" distL="114300" distR="114300" simplePos="0" relativeHeight="251658240" behindDoc="0" locked="0" layoutInCell="1" allowOverlap="1" wp14:anchorId="6F03E859" wp14:editId="5C1B344E">
            <wp:simplePos x="0" y="0"/>
            <wp:positionH relativeFrom="margin">
              <wp:posOffset>-99060</wp:posOffset>
            </wp:positionH>
            <wp:positionV relativeFrom="margin">
              <wp:posOffset>3565525</wp:posOffset>
            </wp:positionV>
            <wp:extent cx="1986915" cy="4107180"/>
            <wp:effectExtent l="0" t="0" r="0" b="762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6915" cy="4107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7DD8">
        <w:t xml:space="preserve">For </w:t>
      </w:r>
      <w:r w:rsidR="008F102D">
        <w:t>these kinds of changes</w:t>
      </w:r>
      <w:r w:rsidR="00AA7DD8">
        <w:t>, we followe</w:t>
      </w:r>
      <w:r w:rsidR="008F102D">
        <w:t>d the flow chart that is stated as follows:</w:t>
      </w:r>
    </w:p>
    <w:p w14:paraId="7C251AAC" w14:textId="6CF345D8" w:rsidR="00AA7DD8" w:rsidRDefault="008F102D" w:rsidP="00EF3394">
      <w:r>
        <w:t xml:space="preserve"> </w:t>
      </w:r>
    </w:p>
    <w:p w14:paraId="4A95A8E5" w14:textId="0342E279" w:rsidR="00AA7DD8" w:rsidRDefault="00AA7DD8" w:rsidP="00AA7DD8">
      <w:r w:rsidRPr="008F102D">
        <w:rPr>
          <w:b/>
          <w:bCs/>
        </w:rPr>
        <w:t>Approve the Concept</w:t>
      </w:r>
      <w:r w:rsidR="008F102D">
        <w:rPr>
          <w:b/>
          <w:bCs/>
        </w:rPr>
        <w:t xml:space="preserve">: </w:t>
      </w:r>
      <w:r>
        <w:t xml:space="preserve">This is the first key decision point in any change management process. </w:t>
      </w:r>
      <w:r w:rsidR="00245C03">
        <w:t>Change requests can come from tester that made tests on the program or other m</w:t>
      </w:r>
      <w:r w:rsidR="00B52BD8">
        <w:t>embers of the project development group</w:t>
      </w:r>
      <w:r w:rsidR="00245C03">
        <w:t xml:space="preserve"> </w:t>
      </w:r>
      <w:r w:rsidR="00B52BD8">
        <w:t xml:space="preserve">with </w:t>
      </w:r>
      <w:r w:rsidR="00245C03">
        <w:t>identifying</w:t>
      </w:r>
      <w:r w:rsidR="00B52BD8">
        <w:t xml:space="preserve"> the</w:t>
      </w:r>
      <w:r w:rsidR="00245C03">
        <w:t xml:space="preserve"> problems</w:t>
      </w:r>
      <w:r w:rsidR="00B52BD8">
        <w:t xml:space="preserve"> they came upon.</w:t>
      </w:r>
      <w:r w:rsidR="00245C03">
        <w:t xml:space="preserve"> </w:t>
      </w:r>
      <w:r w:rsidR="00B52BD8">
        <w:t xml:space="preserve">Also, it could be from the stakeholders’ </w:t>
      </w:r>
      <w:r w:rsidR="00245C03">
        <w:t xml:space="preserve">adding or changing requirements. </w:t>
      </w:r>
      <w:r w:rsidR="00B52BD8">
        <w:t>In our group, with every change request, we made discussions in meeting and if this change idea accepted with approval from the developers and project manager, next decision point would be the “analysis of the change”.</w:t>
      </w:r>
    </w:p>
    <w:p w14:paraId="6A7D27F0" w14:textId="77777777" w:rsidR="00AA7DD8" w:rsidRDefault="00AA7DD8" w:rsidP="00AA7DD8"/>
    <w:p w14:paraId="5E721EB7" w14:textId="342DCD78" w:rsidR="00AA7DD8" w:rsidRDefault="00AA7DD8" w:rsidP="00AA7DD8">
      <w:r w:rsidRPr="008F102D">
        <w:rPr>
          <w:b/>
          <w:bCs/>
        </w:rPr>
        <w:t>Approve to Proceed</w:t>
      </w:r>
      <w:r w:rsidR="008F102D">
        <w:t>:</w:t>
      </w:r>
      <w:r>
        <w:t xml:space="preserve"> Once </w:t>
      </w:r>
      <w:r w:rsidR="009649D1">
        <w:t>we have</w:t>
      </w:r>
      <w:r>
        <w:t xml:space="preserve"> accepted a change request, </w:t>
      </w:r>
      <w:r w:rsidR="00B52BD8">
        <w:t xml:space="preserve">we need to </w:t>
      </w:r>
      <w:r w:rsidR="009D54CF">
        <w:t>make</w:t>
      </w:r>
      <w:r w:rsidR="00B52BD8">
        <w:t xml:space="preserve"> sure </w:t>
      </w:r>
      <w:r w:rsidR="009D54CF">
        <w:t xml:space="preserve">that the </w:t>
      </w:r>
      <w:r w:rsidR="00B52BD8">
        <w:t xml:space="preserve">changes </w:t>
      </w:r>
      <w:r w:rsidR="009D54CF">
        <w:t xml:space="preserve">we make must fulfill our </w:t>
      </w:r>
      <w:r>
        <w:t>project’s current requirements, specifications, and designs</w:t>
      </w:r>
      <w:r w:rsidR="009D54CF">
        <w:t xml:space="preserve">. </w:t>
      </w:r>
      <w:r w:rsidR="009649D1">
        <w:t>Also,</w:t>
      </w:r>
      <w:r w:rsidR="009D54CF">
        <w:t xml:space="preserve"> these </w:t>
      </w:r>
      <w:r w:rsidR="009649D1">
        <w:t>changes</w:t>
      </w:r>
      <w:r w:rsidR="009D54CF">
        <w:t xml:space="preserve"> should </w:t>
      </w:r>
      <w:r w:rsidR="00162237">
        <w:t xml:space="preserve">not </w:t>
      </w:r>
      <w:r w:rsidR="009D54CF">
        <w:t xml:space="preserve">make big differences on our project budget. In our project, we </w:t>
      </w:r>
      <w:r w:rsidR="009649D1">
        <w:t>do not</w:t>
      </w:r>
      <w:r w:rsidR="009D54CF">
        <w:t xml:space="preserve"> have </w:t>
      </w:r>
      <w:r w:rsidR="009649D1">
        <w:t>a big</w:t>
      </w:r>
      <w:r w:rsidR="009D54CF">
        <w:t xml:space="preserve"> </w:t>
      </w:r>
      <w:r w:rsidR="00162237">
        <w:t>budget,</w:t>
      </w:r>
      <w:r w:rsidR="009D54CF">
        <w:t xml:space="preserve"> so we had to </w:t>
      </w:r>
      <w:r w:rsidR="009649D1">
        <w:t xml:space="preserve">go with </w:t>
      </w:r>
      <w:r w:rsidR="00162237">
        <w:t>the affordable one always. S</w:t>
      </w:r>
      <w:r>
        <w:t xml:space="preserve">ometimes, </w:t>
      </w:r>
      <w:r w:rsidR="00162237">
        <w:t xml:space="preserve">we as </w:t>
      </w:r>
      <w:r>
        <w:t xml:space="preserve">the team will discover that a complex problem has an </w:t>
      </w:r>
      <w:r w:rsidR="00162237">
        <w:t>easier</w:t>
      </w:r>
      <w:r>
        <w:t xml:space="preserve"> solution</w:t>
      </w:r>
      <w:r w:rsidR="00162237">
        <w:t xml:space="preserve"> than we expected </w:t>
      </w:r>
      <w:r>
        <w:t>or that several bugs have a common resolution.</w:t>
      </w:r>
      <w:r w:rsidR="00162237">
        <w:t xml:space="preserve"> Analysis and management make a big part in the process of the changes here.</w:t>
      </w:r>
    </w:p>
    <w:p w14:paraId="5B114E56" w14:textId="77777777" w:rsidR="00AA7DD8" w:rsidRDefault="00AA7DD8" w:rsidP="00AA7DD8"/>
    <w:p w14:paraId="096B92D7" w14:textId="77777777" w:rsidR="0012638F" w:rsidRDefault="00AA7DD8" w:rsidP="00AA7DD8">
      <w:r w:rsidRPr="008F102D">
        <w:rPr>
          <w:b/>
          <w:bCs/>
        </w:rPr>
        <w:t>Approve the Resolution</w:t>
      </w:r>
      <w:r w:rsidR="008F102D">
        <w:t>:</w:t>
      </w:r>
      <w:r>
        <w:t xml:space="preserve"> A change request is completed when </w:t>
      </w:r>
      <w:r w:rsidR="00162237">
        <w:t>it is implemented for</w:t>
      </w:r>
      <w:r>
        <w:t xml:space="preserve"> </w:t>
      </w:r>
      <w:r w:rsidR="00162237">
        <w:t xml:space="preserve">testing and this </w:t>
      </w:r>
      <w:r>
        <w:t xml:space="preserve">change </w:t>
      </w:r>
      <w:r w:rsidR="00162237">
        <w:t>fulfill the prompt version</w:t>
      </w:r>
      <w:r w:rsidR="00E71CD9">
        <w:t xml:space="preserve"> with the result of the tests</w:t>
      </w:r>
      <w:r w:rsidR="00162237">
        <w:t>.</w:t>
      </w:r>
      <w:r>
        <w:t xml:space="preserve"> During </w:t>
      </w:r>
      <w:r w:rsidR="00162237">
        <w:t xml:space="preserve">our </w:t>
      </w:r>
      <w:r>
        <w:t>coding</w:t>
      </w:r>
      <w:r w:rsidR="00162237">
        <w:t xml:space="preserve"> part</w:t>
      </w:r>
      <w:r>
        <w:t xml:space="preserve">, </w:t>
      </w:r>
      <w:r w:rsidR="00162237">
        <w:t>we</w:t>
      </w:r>
      <w:r>
        <w:t xml:space="preserve"> </w:t>
      </w:r>
      <w:r w:rsidR="00E71CD9">
        <w:t xml:space="preserve">always </w:t>
      </w:r>
      <w:r>
        <w:t xml:space="preserve">must </w:t>
      </w:r>
      <w:r w:rsidR="00162237">
        <w:t>do</w:t>
      </w:r>
      <w:r>
        <w:t xml:space="preserve"> testing</w:t>
      </w:r>
      <w:r w:rsidR="00162237">
        <w:t xml:space="preserve"> on new changes</w:t>
      </w:r>
      <w:r>
        <w:t xml:space="preserve"> to verify the res</w:t>
      </w:r>
      <w:r w:rsidR="00162237">
        <w:t>ults</w:t>
      </w:r>
      <w:r>
        <w:t xml:space="preserve"> </w:t>
      </w:r>
      <w:r w:rsidR="00162237">
        <w:t xml:space="preserve">of it make our coding better or </w:t>
      </w:r>
      <w:r w:rsidR="00E71CD9">
        <w:t>suitable. If these changes cause any new errors or problems, we go back to implementation and testing part with modifying it for new tests.</w:t>
      </w:r>
    </w:p>
    <w:p w14:paraId="4016AD9E" w14:textId="59EE5E25" w:rsidR="00AA7DD8" w:rsidRDefault="00E71CD9" w:rsidP="00237353">
      <w:pPr>
        <w:ind w:firstLine="720"/>
      </w:pPr>
      <w:r>
        <w:lastRenderedPageBreak/>
        <w:t xml:space="preserve">If everything goes accordingly to our plan, we add these changes to our project. If not and it gets rejected, or postponed, we write those down to our project notes to look through them to guide us through if we came across </w:t>
      </w:r>
      <w:r w:rsidR="0012638F">
        <w:t>the</w:t>
      </w:r>
      <w:r>
        <w:t xml:space="preserve"> new idea</w:t>
      </w:r>
      <w:r w:rsidR="0012638F">
        <w:t>s</w:t>
      </w:r>
      <w:r>
        <w:t xml:space="preserve"> like that again. </w:t>
      </w:r>
    </w:p>
    <w:p w14:paraId="06AC6D2C" w14:textId="77777777" w:rsidR="00AA7DD8" w:rsidRDefault="00AA7DD8" w:rsidP="00AA7DD8"/>
    <w:p w14:paraId="285E51AB" w14:textId="2C78F9E8" w:rsidR="00AA7DD8" w:rsidRPr="00E71CD9" w:rsidRDefault="00E71CD9" w:rsidP="00E71CD9">
      <w:pPr>
        <w:ind w:firstLine="720"/>
      </w:pPr>
      <w:r w:rsidRPr="00E71CD9">
        <w:t>These notes help us to remember that</w:t>
      </w:r>
      <w:r w:rsidR="00AA7DD8" w:rsidRPr="00E71CD9">
        <w:t xml:space="preserve"> why </w:t>
      </w:r>
      <w:r w:rsidRPr="00E71CD9">
        <w:t>we</w:t>
      </w:r>
      <w:r w:rsidR="00AA7DD8" w:rsidRPr="00E71CD9">
        <w:t xml:space="preserve"> decided against </w:t>
      </w:r>
      <w:r w:rsidRPr="00E71CD9">
        <w:t xml:space="preserve">it or postponed it o future time </w:t>
      </w:r>
      <w:r w:rsidR="00AA7DD8" w:rsidRPr="00E71CD9">
        <w:t>before. And, if circumstances change</w:t>
      </w:r>
      <w:r w:rsidRPr="00E71CD9">
        <w:t xml:space="preserve">, </w:t>
      </w:r>
      <w:r>
        <w:t>or the time for these postponed requests arrive, we can go through these notes again to create new change request from beginning again.</w:t>
      </w:r>
    </w:p>
    <w:p w14:paraId="04677D75" w14:textId="77777777" w:rsidR="00AA7DD8" w:rsidRDefault="00AA7DD8" w:rsidP="00EF3394"/>
    <w:p w14:paraId="3B238503" w14:textId="6F667B17" w:rsidR="005123DD" w:rsidRDefault="005123DD" w:rsidP="00EF3394">
      <w:pPr>
        <w:rPr>
          <w:b/>
          <w:bCs/>
        </w:rPr>
      </w:pPr>
      <w:r w:rsidRPr="005123DD">
        <w:rPr>
          <w:b/>
          <w:bCs/>
        </w:rPr>
        <w:t>Deployment Phase</w:t>
      </w:r>
      <w:r>
        <w:rPr>
          <w:b/>
          <w:bCs/>
        </w:rPr>
        <w:t>:</w:t>
      </w:r>
    </w:p>
    <w:p w14:paraId="218817C3" w14:textId="4784510D" w:rsidR="00AA7DD8" w:rsidRDefault="005123DD" w:rsidP="00605ED8">
      <w:r>
        <w:rPr>
          <w:b/>
          <w:bCs/>
        </w:rPr>
        <w:tab/>
      </w:r>
      <w:r>
        <w:t>In this phase</w:t>
      </w:r>
      <w:r w:rsidR="00AA7DD8">
        <w:t xml:space="preserve">, </w:t>
      </w:r>
      <w:r w:rsidR="004F2651">
        <w:t xml:space="preserve">we deploy our project’s </w:t>
      </w:r>
      <w:r w:rsidR="00AA7DD8">
        <w:t xml:space="preserve">final version that is decided to release </w:t>
      </w:r>
      <w:r w:rsidR="004F2651">
        <w:t xml:space="preserve">for the stakeholders for the use. But even after the deployment, stakeholders can still find and report any kind of bugs in the </w:t>
      </w:r>
      <w:r w:rsidR="00605ED8">
        <w:t>system,</w:t>
      </w:r>
      <w:r w:rsidR="004F2651">
        <w:t xml:space="preserve"> so developers always need to be ready for new changes again. These changes would be depended on </w:t>
      </w:r>
      <w:r w:rsidR="00605ED8">
        <w:t>stakeholders’</w:t>
      </w:r>
      <w:r w:rsidR="004F2651">
        <w:t xml:space="preserve"> feedback. Four our project, we released our first demo and with the feedbacks we get, we go back to the development and system testing phase again to modify our codes to new versions. These new versions are upgraded </w:t>
      </w:r>
      <w:r w:rsidR="00605ED8">
        <w:t xml:space="preserve">versions of our previous (demo) version of our code. </w:t>
      </w:r>
    </w:p>
    <w:p w14:paraId="3A263956" w14:textId="67727B5F" w:rsidR="00F75D5F" w:rsidRDefault="00F75D5F" w:rsidP="00605ED8"/>
    <w:p w14:paraId="2DF3D144" w14:textId="36BD2A2C" w:rsidR="00F75D5F" w:rsidRPr="00F75D5F" w:rsidRDefault="00237353" w:rsidP="00237353">
      <w:pPr>
        <w:ind w:firstLine="360"/>
        <w:rPr>
          <w:color w:val="FF0000"/>
        </w:rPr>
      </w:pPr>
      <w:r>
        <w:rPr>
          <w:color w:val="FF0000"/>
        </w:rPr>
        <w:t>In our pr</w:t>
      </w:r>
      <w:r w:rsidR="00EA7AE1">
        <w:rPr>
          <w:color w:val="FF0000"/>
        </w:rPr>
        <w:t>oject</w:t>
      </w:r>
      <w:r>
        <w:rPr>
          <w:color w:val="FF0000"/>
        </w:rPr>
        <w:t xml:space="preserve">, we </w:t>
      </w:r>
      <w:r w:rsidRPr="00237353">
        <w:rPr>
          <w:color w:val="FF0000"/>
        </w:rPr>
        <w:t>encountered</w:t>
      </w:r>
      <w:r>
        <w:rPr>
          <w:color w:val="FF0000"/>
        </w:rPr>
        <w:t xml:space="preserve"> many problems and error</w:t>
      </w:r>
      <w:r w:rsidR="00EA7AE1">
        <w:rPr>
          <w:color w:val="FF0000"/>
        </w:rPr>
        <w:t>s</w:t>
      </w:r>
      <w:r>
        <w:rPr>
          <w:color w:val="FF0000"/>
        </w:rPr>
        <w:t xml:space="preserve"> </w:t>
      </w:r>
      <w:r w:rsidRPr="00237353">
        <w:rPr>
          <w:color w:val="FF0000"/>
        </w:rPr>
        <w:t>throughout</w:t>
      </w:r>
      <w:r>
        <w:rPr>
          <w:color w:val="FF0000"/>
        </w:rPr>
        <w:t xml:space="preserve"> the process of coding. The test cases and their results </w:t>
      </w:r>
      <w:r w:rsidR="00EA7AE1">
        <w:rPr>
          <w:color w:val="FF0000"/>
        </w:rPr>
        <w:t xml:space="preserve">provide the path of the system’s changes and configurations significantly. We made sure checking every test cases’ result to see what we should do to improve our project for better. For example, we had many errors about clubs and their database systems on entity part of the code. We run multiple test cases to see where the actual problem in the code is. When we find it, we change it and run new test cases to make sure that the problem was solved, and it runs as we wanted it. When we realize two databases is not enough for the project, we create new database for comments </w:t>
      </w:r>
      <w:proofErr w:type="gramStart"/>
      <w:r w:rsidR="00EA7AE1">
        <w:rPr>
          <w:color w:val="FF0000"/>
        </w:rPr>
        <w:t>and etc.</w:t>
      </w:r>
      <w:proofErr w:type="gramEnd"/>
      <w:r w:rsidR="00EA7AE1">
        <w:rPr>
          <w:color w:val="FF0000"/>
        </w:rPr>
        <w:t xml:space="preserve"> and combined two databases together with using </w:t>
      </w:r>
      <w:proofErr w:type="spellStart"/>
      <w:r w:rsidR="00EA7AE1">
        <w:rPr>
          <w:color w:val="FF0000"/>
        </w:rPr>
        <w:t>club_id</w:t>
      </w:r>
      <w:proofErr w:type="spellEnd"/>
      <w:r w:rsidR="00EA7AE1">
        <w:rPr>
          <w:color w:val="FF0000"/>
        </w:rPr>
        <w:t xml:space="preserve"> as foreign key for comments database.</w:t>
      </w:r>
    </w:p>
    <w:p w14:paraId="74627AA6" w14:textId="77777777" w:rsidR="00AA7DD8" w:rsidRPr="00CA0855" w:rsidRDefault="00AA7DD8" w:rsidP="00CA0855">
      <w:pPr>
        <w:pStyle w:val="GvdeMetni"/>
      </w:pPr>
    </w:p>
    <w:bookmarkEnd w:id="7"/>
    <w:bookmarkEnd w:id="8"/>
    <w:p w14:paraId="195AF61E" w14:textId="65B41A19" w:rsidR="00676635" w:rsidRPr="00676635" w:rsidRDefault="00C03E56" w:rsidP="00676635">
      <w:pPr>
        <w:pStyle w:val="Balk1"/>
      </w:pPr>
      <w:r>
        <w:t>Key Considerations</w:t>
      </w:r>
    </w:p>
    <w:p w14:paraId="578AAD41" w14:textId="7B070E81" w:rsidR="00C87321" w:rsidRDefault="006F40B5" w:rsidP="00495644">
      <w:pPr>
        <w:ind w:firstLine="720"/>
      </w:pPr>
      <w:r>
        <w:t xml:space="preserve">We are using GitHub to keep track of the changes we made in the code by each members of the group. </w:t>
      </w:r>
      <w:r w:rsidR="00EF3394">
        <w:t>GitHub also provides a tool that called “Git tool” that is hosting for controlling versions over GitHub. With this tool, a team member can pull the</w:t>
      </w:r>
      <w:r w:rsidR="00C87321">
        <w:t xml:space="preserve"> version to their workspace to work and them and push it again to the shared repository with the Git tool in the easiest way.</w:t>
      </w:r>
      <w:r w:rsidR="00EF3394">
        <w:t xml:space="preserve"> </w:t>
      </w:r>
      <w:r w:rsidR="00F7237D">
        <w:t>For communication between the group members, we used telegram and discord throughout this process of backend and frontend coding.</w:t>
      </w:r>
    </w:p>
    <w:p w14:paraId="71767E5E" w14:textId="10128182" w:rsidR="00495644" w:rsidRDefault="006F40B5" w:rsidP="00495644">
      <w:pPr>
        <w:ind w:firstLine="720"/>
      </w:pPr>
      <w:r>
        <w:t>As a team of four, two of us develop the frontend while two of us develops the backend part of the program here. We first pla</w:t>
      </w:r>
      <w:r w:rsidR="00EF3394">
        <w:t>n</w:t>
      </w:r>
      <w:r>
        <w:t>ned this</w:t>
      </w:r>
      <w:r w:rsidR="00EF3394">
        <w:t xml:space="preserve"> shared</w:t>
      </w:r>
      <w:r>
        <w:t xml:space="preserve"> repository with multiple branches for each member but then we reduced by two branches as feedback and main for now. For the first demo, we merged and pushed codes to the master branch. We wrote codes collectively with helping each other </w:t>
      </w:r>
      <w:r w:rsidR="0012638F">
        <w:t>with</w:t>
      </w:r>
      <w:r>
        <w:t xml:space="preserve"> any kind of issues or error that got in while writing it. But we also try to write codes easily readable and understandable so everyone in the group or anyone, who is reading the code or working with the program, can work with it more effortlessly.</w:t>
      </w:r>
      <w:r w:rsidR="00495644">
        <w:t xml:space="preserve"> So, feedbacks can be provided by GitHub and it is understandable and far more effective than any other options. </w:t>
      </w:r>
    </w:p>
    <w:p w14:paraId="6CAFBF91" w14:textId="081277A3" w:rsidR="00333E16" w:rsidRDefault="00333E16" w:rsidP="00495644">
      <w:pPr>
        <w:ind w:firstLine="720"/>
      </w:pPr>
      <w:r>
        <w:t xml:space="preserve">Working as a team with every change and every modification was easier with the meetings and the </w:t>
      </w:r>
      <w:r w:rsidR="00F75D5F">
        <w:t>discussions,</w:t>
      </w:r>
      <w:r>
        <w:t xml:space="preserve"> we make for analyzing the project and solving the errors we came across. As a group of developers together, we make sure that finding every change we need to make our project better and closer to the final version we desired for the release of our project.</w:t>
      </w:r>
    </w:p>
    <w:bookmarkEnd w:id="2"/>
    <w:bookmarkEnd w:id="3"/>
    <w:bookmarkEnd w:id="4"/>
    <w:p w14:paraId="1053AF27" w14:textId="3C003C2C" w:rsidR="00B42205" w:rsidRDefault="00B42205" w:rsidP="00676635">
      <w:pPr>
        <w:pStyle w:val="InfoBlue"/>
        <w:ind w:left="0"/>
        <w:jc w:val="both"/>
      </w:pPr>
    </w:p>
    <w:p w14:paraId="701136C7" w14:textId="77777777" w:rsidR="00676635" w:rsidRPr="00676635" w:rsidRDefault="00676635" w:rsidP="00676635">
      <w:pPr>
        <w:pStyle w:val="GvdeMetni"/>
      </w:pPr>
    </w:p>
    <w:p w14:paraId="709995E6" w14:textId="30BDF355" w:rsidR="00676635" w:rsidRDefault="00676635" w:rsidP="00676635">
      <w:pPr>
        <w:pStyle w:val="Balk1"/>
      </w:pPr>
      <w:r>
        <w:t>R</w:t>
      </w:r>
      <w:r w:rsidRPr="00676635">
        <w:t>eferences</w:t>
      </w:r>
    </w:p>
    <w:p w14:paraId="11FB9D8E" w14:textId="7B9632A9" w:rsidR="00676635" w:rsidRDefault="00676635" w:rsidP="00676635"/>
    <w:p w14:paraId="4C2284CA" w14:textId="56320996" w:rsidR="00676635" w:rsidRDefault="00F87312" w:rsidP="00676635">
      <w:hyperlink r:id="rId9" w:history="1">
        <w:r w:rsidR="00676635" w:rsidRPr="00EA6BF6">
          <w:rPr>
            <w:rStyle w:val="Kpr"/>
          </w:rPr>
          <w:t>https://www.nasa.gov/seh/6-5-configuration-management/</w:t>
        </w:r>
      </w:hyperlink>
    </w:p>
    <w:p w14:paraId="117E860A" w14:textId="77777777" w:rsidR="00676635" w:rsidRDefault="00676635" w:rsidP="00676635"/>
    <w:p w14:paraId="07377EF2" w14:textId="39622F5B" w:rsidR="00676635" w:rsidRDefault="00F87312" w:rsidP="00676635">
      <w:hyperlink r:id="rId10" w:history="1">
        <w:r w:rsidR="00676635" w:rsidRPr="00EA6BF6">
          <w:rPr>
            <w:rStyle w:val="Kpr"/>
          </w:rPr>
          <w:t>https://www.drdobbs.com/software-change-management/184415707</w:t>
        </w:r>
      </w:hyperlink>
    </w:p>
    <w:p w14:paraId="6CD4F3D6" w14:textId="77777777" w:rsidR="00676635" w:rsidRPr="00676635" w:rsidRDefault="00676635" w:rsidP="00676635"/>
    <w:sectPr w:rsidR="00676635" w:rsidRPr="00676635">
      <w:headerReference w:type="default" r:id="rId11"/>
      <w:footerReference w:type="default" r:id="rId12"/>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75475" w14:textId="77777777" w:rsidR="00F87312" w:rsidRDefault="00F87312">
      <w:r>
        <w:separator/>
      </w:r>
    </w:p>
  </w:endnote>
  <w:endnote w:type="continuationSeparator" w:id="0">
    <w:p w14:paraId="3302BF3C" w14:textId="77777777" w:rsidR="00F87312" w:rsidRDefault="00F87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A2"/>
    <w:family w:val="swiss"/>
    <w:pitch w:val="variable"/>
    <w:sig w:usb0="E0002EFF" w:usb1="C000785B" w:usb2="00000009" w:usb3="00000000" w:csb0="000001FF" w:csb1="00000000"/>
  </w:font>
  <w:font w:name="Book Antiqua">
    <w:panose1 w:val="02040602050305030304"/>
    <w:charset w:val="A2"/>
    <w:family w:val="roman"/>
    <w:pitch w:val="variable"/>
    <w:sig w:usb0="00000287" w:usb1="00000000" w:usb2="00000000" w:usb3="00000000" w:csb0="0000009F" w:csb1="00000000"/>
  </w:font>
  <w:font w:name="Times">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00C1" w14:paraId="04957AC8" w14:textId="77777777">
      <w:tc>
        <w:tcPr>
          <w:tcW w:w="3162" w:type="dxa"/>
          <w:tcBorders>
            <w:top w:val="nil"/>
            <w:left w:val="nil"/>
            <w:bottom w:val="nil"/>
            <w:right w:val="nil"/>
          </w:tcBorders>
        </w:tcPr>
        <w:p w14:paraId="672C77A6" w14:textId="77777777" w:rsidR="005E00C1" w:rsidRDefault="005E00C1">
          <w:pPr>
            <w:ind w:right="360"/>
          </w:pPr>
          <w:r>
            <w:t>Confidential</w:t>
          </w:r>
        </w:p>
      </w:tc>
      <w:tc>
        <w:tcPr>
          <w:tcW w:w="3162" w:type="dxa"/>
          <w:tcBorders>
            <w:top w:val="nil"/>
            <w:left w:val="nil"/>
            <w:bottom w:val="nil"/>
            <w:right w:val="nil"/>
          </w:tcBorders>
        </w:tcPr>
        <w:p w14:paraId="2FF70661" w14:textId="5F1E5B8C" w:rsidR="005E00C1" w:rsidRDefault="005E00C1">
          <w:pPr>
            <w:jc w:val="center"/>
          </w:pPr>
          <w:r>
            <w:sym w:font="Symbol" w:char="F0D3"/>
          </w:r>
          <w:r w:rsidR="00F87312">
            <w:fldChar w:fldCharType="begin"/>
          </w:r>
          <w:r w:rsidR="00F87312">
            <w:instrText xml:space="preserve"> DOCPROPERTY "Company"  \* MERGEFORMAT </w:instrText>
          </w:r>
          <w:r w:rsidR="00F87312">
            <w:fldChar w:fldCharType="separate"/>
          </w:r>
          <w:r w:rsidR="00BD5D8E">
            <w:t>Eclipse Process Framework</w:t>
          </w:r>
          <w:r w:rsidR="00F87312">
            <w:fldChar w:fldCharType="end"/>
          </w:r>
          <w:r>
            <w:t xml:space="preserve">, </w:t>
          </w:r>
          <w:r>
            <w:fldChar w:fldCharType="begin"/>
          </w:r>
          <w:r>
            <w:instrText xml:space="preserve"> DATE \@ "yyyy" </w:instrText>
          </w:r>
          <w:r>
            <w:fldChar w:fldCharType="separate"/>
          </w:r>
          <w:r w:rsidR="00460E34">
            <w:rPr>
              <w:noProof/>
            </w:rPr>
            <w:t>2021</w:t>
          </w:r>
          <w:r>
            <w:fldChar w:fldCharType="end"/>
          </w:r>
        </w:p>
      </w:tc>
      <w:tc>
        <w:tcPr>
          <w:tcW w:w="3162" w:type="dxa"/>
          <w:tcBorders>
            <w:top w:val="nil"/>
            <w:left w:val="nil"/>
            <w:bottom w:val="nil"/>
            <w:right w:val="nil"/>
          </w:tcBorders>
        </w:tcPr>
        <w:p w14:paraId="32BC805F" w14:textId="77777777" w:rsidR="005E00C1" w:rsidRDefault="005E00C1">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0F5074">
            <w:rPr>
              <w:rStyle w:val="SayfaNumaras"/>
              <w:noProof/>
            </w:rPr>
            <w:t>1</w:t>
          </w:r>
          <w:r>
            <w:rPr>
              <w:rStyle w:val="SayfaNumaras"/>
            </w:rPr>
            <w:fldChar w:fldCharType="end"/>
          </w:r>
          <w:r>
            <w:rPr>
              <w:rStyle w:val="SayfaNumaras"/>
            </w:rPr>
            <w:t xml:space="preserve"> of </w:t>
          </w:r>
          <w:r>
            <w:rPr>
              <w:rStyle w:val="SayfaNumaras"/>
            </w:rPr>
            <w:fldChar w:fldCharType="begin"/>
          </w:r>
          <w:r>
            <w:rPr>
              <w:rStyle w:val="SayfaNumaras"/>
            </w:rPr>
            <w:instrText xml:space="preserve"> NUMPAGES  \* MERGEFORMAT </w:instrText>
          </w:r>
          <w:r>
            <w:rPr>
              <w:rStyle w:val="SayfaNumaras"/>
            </w:rPr>
            <w:fldChar w:fldCharType="separate"/>
          </w:r>
          <w:r w:rsidR="000F5074">
            <w:rPr>
              <w:rStyle w:val="SayfaNumaras"/>
              <w:noProof/>
            </w:rPr>
            <w:t>1</w:t>
          </w:r>
          <w:r>
            <w:rPr>
              <w:rStyle w:val="SayfaNumaras"/>
            </w:rPr>
            <w:fldChar w:fldCharType="end"/>
          </w:r>
        </w:p>
      </w:tc>
    </w:tr>
  </w:tbl>
  <w:p w14:paraId="7593FBF5" w14:textId="77777777" w:rsidR="005E00C1" w:rsidRDefault="005E00C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FCC9C" w14:textId="77777777" w:rsidR="00F87312" w:rsidRDefault="00F87312">
      <w:r>
        <w:separator/>
      </w:r>
    </w:p>
  </w:footnote>
  <w:footnote w:type="continuationSeparator" w:id="0">
    <w:p w14:paraId="44FAFE0C" w14:textId="77777777" w:rsidR="00F87312" w:rsidRDefault="00F873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00C1" w14:paraId="3E4FC7E5" w14:textId="77777777">
      <w:tc>
        <w:tcPr>
          <w:tcW w:w="6379" w:type="dxa"/>
        </w:tcPr>
        <w:p w14:paraId="3445A8A0" w14:textId="20BC8457" w:rsidR="005E00C1" w:rsidRPr="007C28DB" w:rsidRDefault="007C28DB">
          <w:pPr>
            <w:rPr>
              <w:lang w:val="tr-TR" w:eastAsia="tr-TR"/>
            </w:rPr>
          </w:pPr>
          <w:r>
            <w:rPr>
              <w:lang w:val="tr-TR" w:eastAsia="tr-TR"/>
            </w:rPr>
            <w:t xml:space="preserve">BBM 384 Software </w:t>
          </w:r>
          <w:proofErr w:type="spellStart"/>
          <w:r>
            <w:rPr>
              <w:lang w:val="tr-TR" w:eastAsia="tr-TR"/>
            </w:rPr>
            <w:t>Lab</w:t>
          </w:r>
          <w:proofErr w:type="spellEnd"/>
          <w:r>
            <w:rPr>
              <w:lang w:val="tr-TR" w:eastAsia="tr-TR"/>
            </w:rPr>
            <w:t xml:space="preserve"> </w:t>
          </w:r>
          <w:proofErr w:type="spellStart"/>
          <w:r>
            <w:rPr>
              <w:lang w:val="tr-TR" w:eastAsia="tr-TR"/>
            </w:rPr>
            <w:t>Social</w:t>
          </w:r>
          <w:proofErr w:type="spellEnd"/>
          <w:r>
            <w:rPr>
              <w:lang w:val="tr-TR" w:eastAsia="tr-TR"/>
            </w:rPr>
            <w:t xml:space="preserve"> </w:t>
          </w:r>
          <w:proofErr w:type="spellStart"/>
          <w:r>
            <w:rPr>
              <w:lang w:val="tr-TR" w:eastAsia="tr-TR"/>
            </w:rPr>
            <w:t>Interest</w:t>
          </w:r>
          <w:proofErr w:type="spellEnd"/>
          <w:r>
            <w:rPr>
              <w:lang w:val="tr-TR" w:eastAsia="tr-TR"/>
            </w:rPr>
            <w:t xml:space="preserve"> E-Club</w:t>
          </w:r>
        </w:p>
      </w:tc>
      <w:tc>
        <w:tcPr>
          <w:tcW w:w="3179" w:type="dxa"/>
        </w:tcPr>
        <w:p w14:paraId="6F62D9F0" w14:textId="77777777" w:rsidR="005E00C1" w:rsidRDefault="005E00C1">
          <w:pPr>
            <w:tabs>
              <w:tab w:val="left" w:pos="1135"/>
            </w:tabs>
            <w:spacing w:before="40"/>
            <w:ind w:right="68"/>
          </w:pPr>
          <w:r>
            <w:t xml:space="preserve"> </w:t>
          </w:r>
        </w:p>
      </w:tc>
    </w:tr>
    <w:tr w:rsidR="005E00C1" w14:paraId="3439F747" w14:textId="77777777">
      <w:tc>
        <w:tcPr>
          <w:tcW w:w="6379" w:type="dxa"/>
        </w:tcPr>
        <w:p w14:paraId="15B471D6" w14:textId="77777777" w:rsidR="005E00C1" w:rsidRDefault="00C03E56">
          <w:r w:rsidRPr="00C03E56">
            <w:t>Configuration and Change Management Report</w:t>
          </w:r>
        </w:p>
      </w:tc>
      <w:tc>
        <w:tcPr>
          <w:tcW w:w="3179" w:type="dxa"/>
        </w:tcPr>
        <w:p w14:paraId="467FE9D2" w14:textId="0C560773" w:rsidR="005E00C1" w:rsidRDefault="005E00C1">
          <w:r>
            <w:t xml:space="preserve">  Date: </w:t>
          </w:r>
          <w:r w:rsidR="0012638F">
            <w:t>28</w:t>
          </w:r>
          <w:r w:rsidR="007C28DB">
            <w:t>/04</w:t>
          </w:r>
          <w:r>
            <w:t>/</w:t>
          </w:r>
          <w:r w:rsidR="007C28DB">
            <w:t>2021</w:t>
          </w:r>
        </w:p>
      </w:tc>
    </w:tr>
  </w:tbl>
  <w:p w14:paraId="2ED03E67" w14:textId="77777777" w:rsidR="005E00C1" w:rsidRDefault="005E00C1">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DA0E82C"/>
    <w:lvl w:ilvl="0">
      <w:start w:val="1"/>
      <w:numFmt w:val="decimal"/>
      <w:pStyle w:val="Balk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139579F7"/>
    <w:multiLevelType w:val="multilevel"/>
    <w:tmpl w:val="A754EC4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28C11DE9"/>
    <w:multiLevelType w:val="multilevel"/>
    <w:tmpl w:val="C0D891C6"/>
    <w:lvl w:ilvl="0">
      <w:start w:val="1"/>
      <w:numFmt w:val="upperLetter"/>
      <w:pStyle w:val="Balk2"/>
      <w:lvlText w:val="%1."/>
      <w:lvlJc w:val="left"/>
      <w:pPr>
        <w:tabs>
          <w:tab w:val="num" w:pos="1080"/>
        </w:tabs>
        <w:ind w:left="1080" w:hanging="360"/>
      </w:pPr>
      <w:rPr>
        <w:rFonts w:hint="default"/>
      </w:rPr>
    </w:lvl>
    <w:lvl w:ilvl="1">
      <w:start w:val="1"/>
      <w:numFmt w:val="bullet"/>
      <w:pStyle w:val="Balk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A7B327F"/>
    <w:multiLevelType w:val="hybridMultilevel"/>
    <w:tmpl w:val="B17A1CFE"/>
    <w:lvl w:ilvl="0" w:tplc="AEFC7EC0">
      <w:start w:val="1"/>
      <w:numFmt w:val="decimal"/>
      <w:pStyle w:val="Balk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6"/>
  </w:num>
  <w:num w:numId="3">
    <w:abstractNumId w:val="7"/>
  </w:num>
  <w:num w:numId="4">
    <w:abstractNumId w:val="5"/>
  </w:num>
  <w:num w:numId="5">
    <w:abstractNumId w:val="4"/>
  </w:num>
  <w:num w:numId="6">
    <w:abstractNumId w:val="2"/>
  </w:num>
  <w:num w:numId="7">
    <w:abstractNumId w:val="11"/>
  </w:num>
  <w:num w:numId="8">
    <w:abstractNumId w:val="8"/>
  </w:num>
  <w:num w:numId="9">
    <w:abstractNumId w:val="10"/>
  </w:num>
  <w:num w:numId="10">
    <w:abstractNumId w:val="1"/>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D8E"/>
    <w:rsid w:val="00002CF5"/>
    <w:rsid w:val="000336B7"/>
    <w:rsid w:val="00036D16"/>
    <w:rsid w:val="00051D72"/>
    <w:rsid w:val="000F5074"/>
    <w:rsid w:val="0012638F"/>
    <w:rsid w:val="001521C6"/>
    <w:rsid w:val="00162237"/>
    <w:rsid w:val="00167C3E"/>
    <w:rsid w:val="00172095"/>
    <w:rsid w:val="00175127"/>
    <w:rsid w:val="001A2507"/>
    <w:rsid w:val="001A5E22"/>
    <w:rsid w:val="001C105F"/>
    <w:rsid w:val="001C4707"/>
    <w:rsid w:val="001F39FD"/>
    <w:rsid w:val="00237353"/>
    <w:rsid w:val="00245C03"/>
    <w:rsid w:val="0028752B"/>
    <w:rsid w:val="002D59E0"/>
    <w:rsid w:val="00310D8F"/>
    <w:rsid w:val="00322213"/>
    <w:rsid w:val="00333E16"/>
    <w:rsid w:val="00370897"/>
    <w:rsid w:val="00381BE6"/>
    <w:rsid w:val="003F4175"/>
    <w:rsid w:val="004217B3"/>
    <w:rsid w:val="004436C4"/>
    <w:rsid w:val="00450935"/>
    <w:rsid w:val="00460E34"/>
    <w:rsid w:val="00466E89"/>
    <w:rsid w:val="004854A7"/>
    <w:rsid w:val="00495644"/>
    <w:rsid w:val="004D74AB"/>
    <w:rsid w:val="004F2651"/>
    <w:rsid w:val="005123DD"/>
    <w:rsid w:val="00532C92"/>
    <w:rsid w:val="00554AB1"/>
    <w:rsid w:val="005D5DDB"/>
    <w:rsid w:val="005E00C1"/>
    <w:rsid w:val="00605ED8"/>
    <w:rsid w:val="00616D42"/>
    <w:rsid w:val="00617192"/>
    <w:rsid w:val="00625FE9"/>
    <w:rsid w:val="0064029B"/>
    <w:rsid w:val="00656AB2"/>
    <w:rsid w:val="00676635"/>
    <w:rsid w:val="006E16C2"/>
    <w:rsid w:val="006E44DA"/>
    <w:rsid w:val="006F3C09"/>
    <w:rsid w:val="006F40B5"/>
    <w:rsid w:val="0070640C"/>
    <w:rsid w:val="007111AB"/>
    <w:rsid w:val="00713B62"/>
    <w:rsid w:val="00724D1C"/>
    <w:rsid w:val="00730E8A"/>
    <w:rsid w:val="00735F6E"/>
    <w:rsid w:val="007459E1"/>
    <w:rsid w:val="00786E04"/>
    <w:rsid w:val="007C28DB"/>
    <w:rsid w:val="007D03FE"/>
    <w:rsid w:val="007E5671"/>
    <w:rsid w:val="007E6D18"/>
    <w:rsid w:val="008273B6"/>
    <w:rsid w:val="00880534"/>
    <w:rsid w:val="008A5EA1"/>
    <w:rsid w:val="008F102D"/>
    <w:rsid w:val="00910B95"/>
    <w:rsid w:val="00917BB3"/>
    <w:rsid w:val="00953F35"/>
    <w:rsid w:val="009649D1"/>
    <w:rsid w:val="00974F01"/>
    <w:rsid w:val="00977BDD"/>
    <w:rsid w:val="00985541"/>
    <w:rsid w:val="00995672"/>
    <w:rsid w:val="009D54CF"/>
    <w:rsid w:val="009F1F07"/>
    <w:rsid w:val="009F5CE6"/>
    <w:rsid w:val="00A17713"/>
    <w:rsid w:val="00A231CF"/>
    <w:rsid w:val="00A329BC"/>
    <w:rsid w:val="00A4468A"/>
    <w:rsid w:val="00A50B83"/>
    <w:rsid w:val="00A73CB7"/>
    <w:rsid w:val="00AA7DD8"/>
    <w:rsid w:val="00AB18F3"/>
    <w:rsid w:val="00AE6F81"/>
    <w:rsid w:val="00AF0526"/>
    <w:rsid w:val="00B3080C"/>
    <w:rsid w:val="00B42205"/>
    <w:rsid w:val="00B52BD8"/>
    <w:rsid w:val="00B84C3F"/>
    <w:rsid w:val="00BD5D8E"/>
    <w:rsid w:val="00BD6BB0"/>
    <w:rsid w:val="00C03E56"/>
    <w:rsid w:val="00C87321"/>
    <w:rsid w:val="00CA0855"/>
    <w:rsid w:val="00CE5612"/>
    <w:rsid w:val="00CF3857"/>
    <w:rsid w:val="00D05E66"/>
    <w:rsid w:val="00D105E7"/>
    <w:rsid w:val="00D17CD2"/>
    <w:rsid w:val="00D578D8"/>
    <w:rsid w:val="00DE0ACE"/>
    <w:rsid w:val="00E10E75"/>
    <w:rsid w:val="00E17C8F"/>
    <w:rsid w:val="00E254AD"/>
    <w:rsid w:val="00E65F3F"/>
    <w:rsid w:val="00E71CD9"/>
    <w:rsid w:val="00EA7AE1"/>
    <w:rsid w:val="00EE4849"/>
    <w:rsid w:val="00EE687D"/>
    <w:rsid w:val="00EF0522"/>
    <w:rsid w:val="00EF3394"/>
    <w:rsid w:val="00F22D93"/>
    <w:rsid w:val="00F7237D"/>
    <w:rsid w:val="00F72DA9"/>
    <w:rsid w:val="00F75D5F"/>
    <w:rsid w:val="00F87312"/>
    <w:rsid w:val="00FC0675"/>
    <w:rsid w:val="00FC6B5D"/>
    <w:rsid w:val="00FD3879"/>
    <w:rsid w:val="00FF1A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B47AA5"/>
  <w15:chartTrackingRefBased/>
  <w15:docId w15:val="{6A595082-D6C1-456E-829F-452D7692E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Balk1">
    <w:name w:val="heading 1"/>
    <w:basedOn w:val="Normal"/>
    <w:next w:val="Normal"/>
    <w:qFormat/>
    <w:rsid w:val="00EF0522"/>
    <w:pPr>
      <w:keepNext/>
      <w:numPr>
        <w:numId w:val="8"/>
      </w:numPr>
      <w:spacing w:before="120" w:after="60"/>
      <w:outlineLvl w:val="0"/>
    </w:pPr>
    <w:rPr>
      <w:rFonts w:ascii="Arial" w:hAnsi="Arial"/>
      <w:b/>
      <w:sz w:val="24"/>
    </w:rPr>
  </w:style>
  <w:style w:type="paragraph" w:styleId="Balk2">
    <w:name w:val="heading 2"/>
    <w:basedOn w:val="Balk1"/>
    <w:next w:val="Normal"/>
    <w:qFormat/>
    <w:rsid w:val="00EF0522"/>
    <w:pPr>
      <w:numPr>
        <w:numId w:val="4"/>
      </w:numPr>
      <w:outlineLvl w:val="1"/>
    </w:pPr>
    <w:rPr>
      <w:sz w:val="20"/>
    </w:rPr>
  </w:style>
  <w:style w:type="paragraph" w:styleId="Balk3">
    <w:name w:val="heading 3"/>
    <w:basedOn w:val="Balk1"/>
    <w:next w:val="Normal"/>
    <w:qFormat/>
    <w:rsid w:val="00EF0522"/>
    <w:pPr>
      <w:numPr>
        <w:numId w:val="1"/>
      </w:numPr>
      <w:ind w:left="1440"/>
      <w:outlineLvl w:val="2"/>
    </w:pPr>
    <w:rPr>
      <w:sz w:val="20"/>
    </w:rPr>
  </w:style>
  <w:style w:type="paragraph" w:styleId="Balk4">
    <w:name w:val="heading 4"/>
    <w:basedOn w:val="Balk1"/>
    <w:next w:val="Normal"/>
    <w:qFormat/>
    <w:pPr>
      <w:numPr>
        <w:ilvl w:val="3"/>
        <w:numId w:val="1"/>
      </w:numPr>
      <w:outlineLvl w:val="3"/>
    </w:pPr>
    <w:rPr>
      <w:b w:val="0"/>
      <w:sz w:val="20"/>
    </w:rPr>
  </w:style>
  <w:style w:type="paragraph" w:styleId="Balk5">
    <w:name w:val="heading 5"/>
    <w:basedOn w:val="Normal"/>
    <w:next w:val="Normal"/>
    <w:qFormat/>
    <w:pPr>
      <w:numPr>
        <w:ilvl w:val="4"/>
        <w:numId w:val="1"/>
      </w:numPr>
      <w:spacing w:before="240" w:after="60"/>
      <w:ind w:left="2880"/>
      <w:outlineLvl w:val="4"/>
    </w:pPr>
    <w:rPr>
      <w:sz w:val="22"/>
    </w:rPr>
  </w:style>
  <w:style w:type="paragraph" w:styleId="Balk6">
    <w:name w:val="heading 6"/>
    <w:basedOn w:val="Normal"/>
    <w:next w:val="Normal"/>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pPr>
      <w:ind w:left="900" w:hanging="900"/>
    </w:pPr>
  </w:style>
  <w:style w:type="paragraph" w:styleId="T1">
    <w:name w:val="toc 1"/>
    <w:basedOn w:val="Normal"/>
    <w:next w:val="Normal"/>
    <w:semiHidden/>
    <w:pPr>
      <w:spacing w:before="240" w:after="120"/>
    </w:pPr>
    <w:rPr>
      <w:b/>
      <w:bCs/>
      <w:szCs w:val="24"/>
    </w:rPr>
  </w:style>
  <w:style w:type="paragraph" w:styleId="T2">
    <w:name w:val="toc 2"/>
    <w:basedOn w:val="Normal"/>
    <w:next w:val="Normal"/>
    <w:semiHidden/>
    <w:pPr>
      <w:spacing w:before="120"/>
      <w:ind w:left="200"/>
    </w:pPr>
    <w:rPr>
      <w:i/>
      <w:iCs/>
      <w:szCs w:val="24"/>
    </w:rPr>
  </w:style>
  <w:style w:type="paragraph" w:styleId="T3">
    <w:name w:val="toc 3"/>
    <w:basedOn w:val="Normal"/>
    <w:next w:val="Normal"/>
    <w:semiHidden/>
    <w:pPr>
      <w:ind w:left="400"/>
    </w:pPr>
    <w:rPr>
      <w:szCs w:val="24"/>
    </w:r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BelgeBalantlar">
    <w:name w:val="Document Map"/>
    <w:basedOn w:val="Normal"/>
    <w:semiHidden/>
    <w:pPr>
      <w:shd w:val="clear" w:color="auto" w:fill="000080"/>
    </w:pPr>
    <w:rPr>
      <w:rFonts w:ascii="Tahoma" w:hAnsi="Tahoma"/>
    </w:r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autoRedefine/>
    <w:semiHidden/>
    <w:pPr>
      <w:ind w:left="600"/>
    </w:pPr>
    <w:rPr>
      <w:szCs w:val="24"/>
    </w:rPr>
  </w:style>
  <w:style w:type="paragraph" w:styleId="T5">
    <w:name w:val="toc 5"/>
    <w:basedOn w:val="Normal"/>
    <w:next w:val="Normal"/>
    <w:autoRedefine/>
    <w:semiHidden/>
    <w:pPr>
      <w:ind w:left="800"/>
    </w:pPr>
    <w:rPr>
      <w:szCs w:val="24"/>
    </w:rPr>
  </w:style>
  <w:style w:type="paragraph" w:styleId="T6">
    <w:name w:val="toc 6"/>
    <w:basedOn w:val="Normal"/>
    <w:next w:val="Normal"/>
    <w:autoRedefine/>
    <w:semiHidden/>
    <w:pPr>
      <w:ind w:left="1000"/>
    </w:pPr>
    <w:rPr>
      <w:szCs w:val="24"/>
    </w:rPr>
  </w:style>
  <w:style w:type="paragraph" w:styleId="T7">
    <w:name w:val="toc 7"/>
    <w:basedOn w:val="Normal"/>
    <w:next w:val="Normal"/>
    <w:autoRedefine/>
    <w:semiHidden/>
    <w:pPr>
      <w:ind w:left="1200"/>
    </w:pPr>
    <w:rPr>
      <w:szCs w:val="24"/>
    </w:rPr>
  </w:style>
  <w:style w:type="paragraph" w:styleId="T8">
    <w:name w:val="toc 8"/>
    <w:basedOn w:val="Normal"/>
    <w:next w:val="Normal"/>
    <w:autoRedefine/>
    <w:semiHidden/>
    <w:pPr>
      <w:ind w:left="1400"/>
    </w:pPr>
    <w:rPr>
      <w:szCs w:val="24"/>
    </w:rPr>
  </w:style>
  <w:style w:type="paragraph" w:styleId="T9">
    <w:name w:val="toc 9"/>
    <w:basedOn w:val="Normal"/>
    <w:next w:val="Normal"/>
    <w:autoRedefine/>
    <w:semiHidden/>
    <w:pPr>
      <w:ind w:left="1600"/>
    </w:pPr>
    <w:rPr>
      <w:szCs w:val="24"/>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rsid w:val="00EF0522"/>
    <w:pPr>
      <w:spacing w:after="120"/>
      <w:ind w:left="360"/>
    </w:pPr>
    <w:rPr>
      <w:rFonts w:ascii="Times" w:hAnsi="Times"/>
      <w:color w:val="0000FF"/>
    </w:rPr>
  </w:style>
  <w:style w:type="character" w:styleId="Kpr">
    <w:name w:val="Hyperlink"/>
    <w:basedOn w:val="VarsaylanParagrafYazTipi"/>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Gl">
    <w:name w:val="Strong"/>
    <w:basedOn w:val="VarsaylanParagrafYazTipi"/>
    <w:qFormat/>
    <w:rPr>
      <w:b/>
      <w:bCs/>
    </w:rPr>
  </w:style>
  <w:style w:type="paragraph" w:customStyle="1" w:styleId="infoblue">
    <w:name w:val="infoblue"/>
    <w:basedOn w:val="Normal"/>
    <w:pPr>
      <w:widowControl/>
      <w:spacing w:after="120"/>
      <w:ind w:left="720"/>
    </w:pPr>
    <w:rPr>
      <w:i/>
      <w:iCs/>
      <w:color w:val="0000FF"/>
    </w:rPr>
  </w:style>
  <w:style w:type="character" w:styleId="zlenenKpr">
    <w:name w:val="FollowedHyperlink"/>
    <w:basedOn w:val="VarsaylanParagrafYazTipi"/>
    <w:rPr>
      <w:color w:val="800080"/>
      <w:u w:val="single"/>
    </w:rPr>
  </w:style>
  <w:style w:type="character" w:styleId="AklamaBavurusu">
    <w:name w:val="annotation reference"/>
    <w:basedOn w:val="VarsaylanParagrafYazTipi"/>
    <w:semiHidden/>
    <w:rPr>
      <w:sz w:val="16"/>
      <w:szCs w:val="16"/>
    </w:rPr>
  </w:style>
  <w:style w:type="paragraph" w:styleId="AklamaMetni">
    <w:name w:val="annotation text"/>
    <w:basedOn w:val="Normal"/>
    <w:semiHidden/>
    <w:pPr>
      <w:widowControl/>
      <w:spacing w:line="240" w:lineRule="auto"/>
    </w:pPr>
  </w:style>
  <w:style w:type="paragraph" w:styleId="BalonMetni">
    <w:name w:val="Balloon Text"/>
    <w:basedOn w:val="Normal"/>
    <w:semiHidden/>
    <w:rPr>
      <w:rFonts w:ascii="Tahoma" w:hAnsi="Tahoma" w:cs="Tahoma"/>
      <w:sz w:val="16"/>
      <w:szCs w:val="16"/>
    </w:rPr>
  </w:style>
  <w:style w:type="character" w:customStyle="1" w:styleId="grame">
    <w:name w:val="grame"/>
    <w:basedOn w:val="VarsaylanParagrafYazTipi"/>
  </w:style>
  <w:style w:type="character" w:customStyle="1" w:styleId="spelle">
    <w:name w:val="spelle"/>
    <w:basedOn w:val="VarsaylanParagrafYazTipi"/>
  </w:style>
  <w:style w:type="paragraph" w:styleId="AklamaKonusu">
    <w:name w:val="annotation subject"/>
    <w:basedOn w:val="AklamaMetni"/>
    <w:next w:val="AklamaMetni"/>
    <w:semiHidden/>
    <w:pPr>
      <w:widowControl w:val="0"/>
      <w:spacing w:line="240" w:lineRule="atLeast"/>
    </w:pPr>
    <w:rPr>
      <w:b/>
      <w:bCs/>
    </w:rPr>
  </w:style>
  <w:style w:type="character" w:styleId="zmlenmeyenBahsetme">
    <w:name w:val="Unresolved Mention"/>
    <w:basedOn w:val="VarsaylanParagrafYazTipi"/>
    <w:uiPriority w:val="99"/>
    <w:semiHidden/>
    <w:unhideWhenUsed/>
    <w:rsid w:val="005D5D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079895">
      <w:bodyDiv w:val="1"/>
      <w:marLeft w:val="0"/>
      <w:marRight w:val="0"/>
      <w:marTop w:val="0"/>
      <w:marBottom w:val="0"/>
      <w:divBdr>
        <w:top w:val="none" w:sz="0" w:space="0" w:color="auto"/>
        <w:left w:val="none" w:sz="0" w:space="0" w:color="auto"/>
        <w:bottom w:val="none" w:sz="0" w:space="0" w:color="auto"/>
        <w:right w:val="none" w:sz="0" w:space="0" w:color="auto"/>
      </w:divBdr>
    </w:div>
    <w:div w:id="738870094">
      <w:bodyDiv w:val="1"/>
      <w:marLeft w:val="0"/>
      <w:marRight w:val="0"/>
      <w:marTop w:val="0"/>
      <w:marBottom w:val="0"/>
      <w:divBdr>
        <w:top w:val="none" w:sz="0" w:space="0" w:color="auto"/>
        <w:left w:val="none" w:sz="0" w:space="0" w:color="auto"/>
        <w:bottom w:val="none" w:sz="0" w:space="0" w:color="auto"/>
        <w:right w:val="none" w:sz="0" w:space="0" w:color="auto"/>
      </w:divBdr>
    </w:div>
    <w:div w:id="905605493">
      <w:bodyDiv w:val="1"/>
      <w:marLeft w:val="0"/>
      <w:marRight w:val="0"/>
      <w:marTop w:val="0"/>
      <w:marBottom w:val="0"/>
      <w:divBdr>
        <w:top w:val="none" w:sz="0" w:space="0" w:color="auto"/>
        <w:left w:val="none" w:sz="0" w:space="0" w:color="auto"/>
        <w:bottom w:val="none" w:sz="0" w:space="0" w:color="auto"/>
        <w:right w:val="none" w:sz="0" w:space="0" w:color="auto"/>
      </w:divBdr>
    </w:div>
    <w:div w:id="930502070">
      <w:bodyDiv w:val="1"/>
      <w:marLeft w:val="0"/>
      <w:marRight w:val="0"/>
      <w:marTop w:val="0"/>
      <w:marBottom w:val="0"/>
      <w:divBdr>
        <w:top w:val="none" w:sz="0" w:space="0" w:color="auto"/>
        <w:left w:val="none" w:sz="0" w:space="0" w:color="auto"/>
        <w:bottom w:val="none" w:sz="0" w:space="0" w:color="auto"/>
        <w:right w:val="none" w:sz="0" w:space="0" w:color="auto"/>
      </w:divBdr>
    </w:div>
    <w:div w:id="1290085224">
      <w:bodyDiv w:val="1"/>
      <w:marLeft w:val="0"/>
      <w:marRight w:val="0"/>
      <w:marTop w:val="0"/>
      <w:marBottom w:val="0"/>
      <w:divBdr>
        <w:top w:val="none" w:sz="0" w:space="0" w:color="auto"/>
        <w:left w:val="none" w:sz="0" w:space="0" w:color="auto"/>
        <w:bottom w:val="none" w:sz="0" w:space="0" w:color="auto"/>
        <w:right w:val="none" w:sz="0" w:space="0" w:color="auto"/>
      </w:divBdr>
    </w:div>
    <w:div w:id="1390691771">
      <w:bodyDiv w:val="1"/>
      <w:marLeft w:val="0"/>
      <w:marRight w:val="0"/>
      <w:marTop w:val="0"/>
      <w:marBottom w:val="0"/>
      <w:divBdr>
        <w:top w:val="none" w:sz="0" w:space="0" w:color="auto"/>
        <w:left w:val="none" w:sz="0" w:space="0" w:color="auto"/>
        <w:bottom w:val="none" w:sz="0" w:space="0" w:color="auto"/>
        <w:right w:val="none" w:sz="0" w:space="0" w:color="auto"/>
      </w:divBdr>
    </w:div>
    <w:div w:id="181583076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drdobbs.com/software-change-management/184415707" TargetMode="External"/><Relationship Id="rId4" Type="http://schemas.openxmlformats.org/officeDocument/2006/relationships/webSettings" Target="webSettings.xml"/><Relationship Id="rId9" Type="http://schemas.openxmlformats.org/officeDocument/2006/relationships/hyperlink" Target="https://www.nasa.gov/seh/6-5-configuration-management/"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Yaz&#305;l&#305;mM&#252;h2017-2018Bahar\LabDokuman\project_plan_tpl.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project_plan_tpl.dot</Template>
  <TotalTime>0</TotalTime>
  <Pages>3</Pages>
  <Words>1549</Words>
  <Characters>8834</Characters>
  <Application>Microsoft Office Word</Application>
  <DocSecurity>0</DocSecurity>
  <Lines>73</Lines>
  <Paragraphs>20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Project Plan</vt:lpstr>
      <vt:lpstr>Project Plan</vt:lpstr>
    </vt:vector>
  </TitlesOfParts>
  <Company>Eclipse Process Framework</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Windows Kullanıcısı</dc:creator>
  <cp:keywords/>
  <cp:lastModifiedBy>deniz aktaş</cp:lastModifiedBy>
  <cp:revision>2</cp:revision>
  <cp:lastPrinted>1899-12-31T22:00:00Z</cp:lastPrinted>
  <dcterms:created xsi:type="dcterms:W3CDTF">2021-05-26T17:47:00Z</dcterms:created>
  <dcterms:modified xsi:type="dcterms:W3CDTF">2021-05-26T17:47:00Z</dcterms:modified>
</cp:coreProperties>
</file>